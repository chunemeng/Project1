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35CA" w14:textId="515E0293" w:rsidR="00BB39E1" w:rsidRDefault="00BB39E1" w:rsidP="00BB39E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proofErr w:type="gramStart"/>
      <w:r w:rsidR="00237808">
        <w:rPr>
          <w:rFonts w:ascii="Arial" w:hAnsi="Arial" w:hint="eastAsia"/>
        </w:rPr>
        <w:t>任务众包平台</w:t>
      </w:r>
      <w:proofErr w:type="gramEnd"/>
      <w:r>
        <w:rPr>
          <w:rFonts w:ascii="Arial" w:hAnsi="Arial"/>
        </w:rPr>
        <w:fldChar w:fldCharType="end"/>
      </w:r>
    </w:p>
    <w:p w14:paraId="6C9A48D8" w14:textId="03221357" w:rsidR="00BB39E1" w:rsidRDefault="0034770B" w:rsidP="00BB39E1">
      <w:pPr>
        <w:pStyle w:val="a4"/>
        <w:wordWrap w:val="0"/>
        <w:jc w:val="right"/>
      </w:pPr>
      <w:r>
        <w:rPr>
          <w:rFonts w:ascii="Arial" w:hAnsi="Arial" w:hint="eastAsia"/>
        </w:rPr>
        <w:t>项目词汇表</w:t>
      </w:r>
    </w:p>
    <w:p w14:paraId="75E964BA" w14:textId="6B913548" w:rsidR="00BB39E1" w:rsidRDefault="00BB39E1" w:rsidP="00BB39E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1.0</w:t>
      </w:r>
    </w:p>
    <w:p w14:paraId="15CA20E5" w14:textId="77777777" w:rsidR="00BB39E1" w:rsidRDefault="00BB39E1" w:rsidP="00BB39E1">
      <w:pPr>
        <w:pStyle w:val="InfoBlue"/>
      </w:pPr>
    </w:p>
    <w:p w14:paraId="065CA545" w14:textId="77777777" w:rsidR="00BB39E1" w:rsidRPr="004C6E56" w:rsidRDefault="00BB39E1" w:rsidP="00BB39E1">
      <w:pPr>
        <w:pStyle w:val="InfoBlue"/>
      </w:pPr>
    </w:p>
    <w:p w14:paraId="2DF58C90" w14:textId="77777777" w:rsidR="00BB39E1" w:rsidRDefault="00BB39E1" w:rsidP="0034770B">
      <w:pPr>
        <w:pStyle w:val="a4"/>
        <w:jc w:val="left"/>
        <w:rPr>
          <w:rFonts w:hint="eastAsia"/>
          <w:sz w:val="28"/>
        </w:rPr>
      </w:pPr>
    </w:p>
    <w:p w14:paraId="401E4641" w14:textId="77777777" w:rsidR="00BB39E1" w:rsidRDefault="00BB39E1" w:rsidP="00BB39E1">
      <w:pPr>
        <w:sectPr w:rsidR="00BB39E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7A1290" w14:textId="77777777" w:rsidR="00BB39E1" w:rsidRDefault="00BB39E1" w:rsidP="00BB39E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B39E1" w14:paraId="2513EE06" w14:textId="77777777" w:rsidTr="00050D91">
        <w:tc>
          <w:tcPr>
            <w:tcW w:w="2304" w:type="dxa"/>
          </w:tcPr>
          <w:p w14:paraId="3A270E2E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757DBD2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098CA59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097A7FA" w14:textId="77777777" w:rsidR="00BB39E1" w:rsidRDefault="00BB39E1" w:rsidP="00050D9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BB39E1" w14:paraId="5AD67B7D" w14:textId="77777777" w:rsidTr="00050D91">
        <w:tc>
          <w:tcPr>
            <w:tcW w:w="2304" w:type="dxa"/>
          </w:tcPr>
          <w:p w14:paraId="089F2B9B" w14:textId="68C05FAD" w:rsidR="00BB39E1" w:rsidRDefault="00237808" w:rsidP="00050D91">
            <w:pPr>
              <w:pStyle w:val="Tabletext"/>
            </w:pPr>
            <w:r>
              <w:rPr>
                <w:rFonts w:ascii="Times New Roman"/>
              </w:rPr>
              <w:t>12</w:t>
            </w:r>
            <w:r>
              <w:rPr>
                <w:rFonts w:ascii="Times New Roman" w:hint="eastAsia"/>
              </w:rPr>
              <w:t>/</w:t>
            </w:r>
            <w:r w:rsidR="004C6E56">
              <w:rPr>
                <w:rFonts w:ascii="Times New Roman"/>
              </w:rPr>
              <w:t>Mar</w:t>
            </w:r>
            <w:r>
              <w:rPr>
                <w:rFonts w:ascii="Times New Roman"/>
              </w:rPr>
              <w:t>/2024</w:t>
            </w:r>
          </w:p>
        </w:tc>
        <w:tc>
          <w:tcPr>
            <w:tcW w:w="1152" w:type="dxa"/>
          </w:tcPr>
          <w:p w14:paraId="5D58A177" w14:textId="04106B47" w:rsidR="00BB39E1" w:rsidRDefault="004C6E56" w:rsidP="00050D91">
            <w:pPr>
              <w:pStyle w:val="Tabletext"/>
            </w:pP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.0</w:t>
            </w:r>
          </w:p>
        </w:tc>
        <w:tc>
          <w:tcPr>
            <w:tcW w:w="3744" w:type="dxa"/>
          </w:tcPr>
          <w:p w14:paraId="2C372900" w14:textId="66843D21" w:rsidR="00BB39E1" w:rsidRDefault="0034770B" w:rsidP="00050D91">
            <w:pPr>
              <w:pStyle w:val="Tabletext"/>
            </w:pPr>
            <w:r>
              <w:rPr>
                <w:rFonts w:hint="eastAsia"/>
              </w:rPr>
              <w:t>草稿版本</w:t>
            </w:r>
          </w:p>
        </w:tc>
        <w:tc>
          <w:tcPr>
            <w:tcW w:w="2304" w:type="dxa"/>
          </w:tcPr>
          <w:p w14:paraId="5B2CA583" w14:textId="1DE29C5D" w:rsidR="00BB39E1" w:rsidRDefault="004C6E56" w:rsidP="00050D91">
            <w:pPr>
              <w:pStyle w:val="Tabletext"/>
            </w:pPr>
            <w:r>
              <w:rPr>
                <w:rFonts w:ascii="Times New Roman" w:hint="eastAsia"/>
              </w:rPr>
              <w:t>滕昊益</w:t>
            </w:r>
          </w:p>
        </w:tc>
      </w:tr>
      <w:tr w:rsidR="00BB39E1" w14:paraId="431A7AD1" w14:textId="77777777" w:rsidTr="00050D91">
        <w:tc>
          <w:tcPr>
            <w:tcW w:w="2304" w:type="dxa"/>
          </w:tcPr>
          <w:p w14:paraId="714C4FA3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17980944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3EA842A8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5811EF69" w14:textId="77777777" w:rsidR="00BB39E1" w:rsidRDefault="00BB39E1" w:rsidP="00050D91">
            <w:pPr>
              <w:pStyle w:val="Tabletext"/>
            </w:pPr>
          </w:p>
        </w:tc>
      </w:tr>
      <w:tr w:rsidR="00BB39E1" w14:paraId="08426A0A" w14:textId="77777777" w:rsidTr="00050D91">
        <w:tc>
          <w:tcPr>
            <w:tcW w:w="2304" w:type="dxa"/>
          </w:tcPr>
          <w:p w14:paraId="69E67E70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4A8D78B6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305CB8C8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7029A240" w14:textId="77777777" w:rsidR="00BB39E1" w:rsidRDefault="00BB39E1" w:rsidP="00050D91">
            <w:pPr>
              <w:pStyle w:val="Tabletext"/>
            </w:pPr>
          </w:p>
        </w:tc>
      </w:tr>
      <w:tr w:rsidR="00BB39E1" w14:paraId="3C092171" w14:textId="77777777" w:rsidTr="00050D91">
        <w:tc>
          <w:tcPr>
            <w:tcW w:w="2304" w:type="dxa"/>
          </w:tcPr>
          <w:p w14:paraId="76EAAD9D" w14:textId="77777777" w:rsidR="00BB39E1" w:rsidRDefault="00BB39E1" w:rsidP="00050D91">
            <w:pPr>
              <w:pStyle w:val="Tabletext"/>
            </w:pPr>
          </w:p>
        </w:tc>
        <w:tc>
          <w:tcPr>
            <w:tcW w:w="1152" w:type="dxa"/>
          </w:tcPr>
          <w:p w14:paraId="241351C7" w14:textId="77777777" w:rsidR="00BB39E1" w:rsidRDefault="00BB39E1" w:rsidP="00050D91">
            <w:pPr>
              <w:pStyle w:val="Tabletext"/>
            </w:pPr>
          </w:p>
        </w:tc>
        <w:tc>
          <w:tcPr>
            <w:tcW w:w="3744" w:type="dxa"/>
          </w:tcPr>
          <w:p w14:paraId="14350EF2" w14:textId="77777777" w:rsidR="00BB39E1" w:rsidRDefault="00BB39E1" w:rsidP="00050D91">
            <w:pPr>
              <w:pStyle w:val="Tabletext"/>
            </w:pPr>
          </w:p>
        </w:tc>
        <w:tc>
          <w:tcPr>
            <w:tcW w:w="2304" w:type="dxa"/>
          </w:tcPr>
          <w:p w14:paraId="528B109C" w14:textId="77777777" w:rsidR="00BB39E1" w:rsidRDefault="00BB39E1" w:rsidP="00050D91">
            <w:pPr>
              <w:pStyle w:val="Tabletext"/>
            </w:pPr>
          </w:p>
        </w:tc>
      </w:tr>
    </w:tbl>
    <w:p w14:paraId="4554ADB0" w14:textId="77777777" w:rsidR="00BB39E1" w:rsidRDefault="00BB39E1" w:rsidP="00BB39E1"/>
    <w:p w14:paraId="5C981745" w14:textId="77777777" w:rsidR="00BB39E1" w:rsidRDefault="00BB39E1" w:rsidP="00BB39E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51C1A634" w14:textId="0F744724" w:rsidR="00BB39E1" w:rsidRDefault="00BB39E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5F3390">
        <w:rPr>
          <w:rFonts w:hint="eastAsia"/>
          <w:noProof/>
        </w:rPr>
        <w:t>一</w:t>
      </w:r>
      <w:r>
        <w:rPr>
          <w:noProof/>
        </w:rPr>
        <w:t>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 w:rsidR="0034770B">
        <w:rPr>
          <w:noProof/>
        </w:rPr>
        <w:t>3</w:t>
      </w:r>
    </w:p>
    <w:p w14:paraId="742E96F2" w14:textId="148E29AA" w:rsidR="00BB39E1" w:rsidRDefault="005F339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二</w:t>
      </w:r>
      <w:r w:rsidR="00BB39E1">
        <w:rPr>
          <w:noProof/>
        </w:rPr>
        <w:t>.</w:t>
      </w:r>
      <w:r w:rsidR="00BB39E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131DCE">
        <w:rPr>
          <w:rFonts w:hint="eastAsia"/>
          <w:noProof/>
        </w:rPr>
        <w:t>释</w:t>
      </w:r>
      <w:r w:rsidR="0034770B">
        <w:rPr>
          <w:rFonts w:hint="eastAsia"/>
          <w:noProof/>
        </w:rPr>
        <w:t>义</w:t>
      </w:r>
      <w:r w:rsidR="00BB39E1">
        <w:rPr>
          <w:noProof/>
        </w:rPr>
        <w:tab/>
      </w:r>
      <w:r w:rsidR="0034770B">
        <w:rPr>
          <w:noProof/>
        </w:rPr>
        <w:t>3</w:t>
      </w:r>
    </w:p>
    <w:p w14:paraId="2864FF4B" w14:textId="77777777" w:rsidR="00BB39E1" w:rsidRDefault="00BB39E1" w:rsidP="00BB39E1">
      <w:pPr>
        <w:pStyle w:val="a4"/>
      </w:pPr>
      <w:r>
        <w:rPr>
          <w:rFonts w:ascii="Times New Roman"/>
        </w:rPr>
        <w:fldChar w:fldCharType="end"/>
      </w:r>
    </w:p>
    <w:p w14:paraId="45A2AD7F" w14:textId="3249DEA8" w:rsidR="00CD6E07" w:rsidRDefault="0034770B">
      <w:pPr>
        <w:pStyle w:val="a4"/>
      </w:pPr>
      <w:r>
        <w:rPr>
          <w:rFonts w:hint="eastAsia"/>
        </w:rPr>
        <w:t>项目词汇表</w:t>
      </w:r>
    </w:p>
    <w:p w14:paraId="0CE6C565" w14:textId="42BC2142" w:rsidR="00CD6E07" w:rsidRDefault="005F3390" w:rsidP="005F3390">
      <w:pPr>
        <w:pStyle w:val="1"/>
      </w:pPr>
      <w:bookmarkStart w:id="0" w:name="_Toc498919232"/>
      <w:bookmarkStart w:id="1" w:name="_Toc54270131"/>
      <w:r>
        <w:rPr>
          <w:rFonts w:hint="eastAsia"/>
        </w:rPr>
        <w:t>简介</w:t>
      </w:r>
      <w:bookmarkEnd w:id="0"/>
      <w:bookmarkEnd w:id="1"/>
    </w:p>
    <w:p w14:paraId="54DF466A" w14:textId="77090033" w:rsidR="004C6E56" w:rsidRPr="004C6E56" w:rsidRDefault="0034770B" w:rsidP="0034770B">
      <w:pPr>
        <w:ind w:left="720"/>
        <w:rPr>
          <w:rFonts w:hint="eastAsia"/>
        </w:rPr>
      </w:pPr>
      <w:r>
        <w:rPr>
          <w:rFonts w:hint="eastAsia"/>
        </w:rPr>
        <w:t>此项目词汇表包含任务众包平台项目所需的全部术语的</w:t>
      </w:r>
      <w:r>
        <w:rPr>
          <w:rFonts w:hint="eastAsia"/>
        </w:rPr>
        <w:t>定义、首字母缩写词和缩略语</w:t>
      </w:r>
      <w:r>
        <w:rPr>
          <w:rFonts w:hint="eastAsia"/>
        </w:rPr>
        <w:t>。该词汇表将在项目的整个生命周期内进行更新。</w:t>
      </w:r>
    </w:p>
    <w:p w14:paraId="11502F0C" w14:textId="33F0144E" w:rsidR="00CD6E07" w:rsidRDefault="00131DCE">
      <w:pPr>
        <w:pStyle w:val="1"/>
        <w:ind w:left="720" w:hanging="720"/>
      </w:pPr>
      <w:r>
        <w:rPr>
          <w:rFonts w:hint="eastAsia"/>
        </w:rPr>
        <w:t>释义</w:t>
      </w:r>
    </w:p>
    <w:p w14:paraId="0BB00B4E" w14:textId="1814684C" w:rsidR="005F3390" w:rsidRPr="005F3390" w:rsidRDefault="00131DCE" w:rsidP="005F3390">
      <w:pPr>
        <w:pStyle w:val="af0"/>
        <w:widowControl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 w:cs="宋体"/>
          <w:b/>
          <w:bCs/>
          <w:snapToGrid/>
          <w:color w:val="000000"/>
        </w:rPr>
      </w:pPr>
      <w:proofErr w:type="gramStart"/>
      <w:r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任务众包平台</w:t>
      </w:r>
      <w:proofErr w:type="gramEnd"/>
      <w:r w:rsidR="005F3390"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：</w:t>
      </w:r>
      <w:proofErr w:type="gramStart"/>
      <w:r w:rsidRPr="005F3390">
        <w:rPr>
          <w:rFonts w:ascii="微软雅黑" w:eastAsia="微软雅黑" w:hAnsi="微软雅黑" w:cs="宋体"/>
          <w:snapToGrid/>
          <w:color w:val="000000"/>
        </w:rPr>
        <w:t>任务众包平台</w:t>
      </w:r>
      <w:proofErr w:type="gramEnd"/>
      <w:r w:rsidRPr="005F3390">
        <w:rPr>
          <w:rFonts w:ascii="微软雅黑" w:eastAsia="微软雅黑" w:hAnsi="微软雅黑" w:cs="宋体" w:hint="eastAsia"/>
          <w:snapToGrid/>
          <w:color w:val="000000"/>
        </w:rPr>
        <w:t>（</w:t>
      </w:r>
      <w:r w:rsidRPr="005F3390">
        <w:rPr>
          <w:rFonts w:ascii="微软雅黑" w:eastAsia="微软雅黑" w:hAnsi="微软雅黑" w:cs="宋体"/>
          <w:snapToGrid/>
          <w:color w:val="000000"/>
        </w:rPr>
        <w:t>以下简称“平台”</w:t>
      </w:r>
      <w:r w:rsidRPr="005F3390">
        <w:rPr>
          <w:rFonts w:ascii="微软雅黑" w:eastAsia="微软雅黑" w:hAnsi="微软雅黑" w:cs="宋体" w:hint="eastAsia"/>
          <w:snapToGrid/>
          <w:color w:val="000000"/>
        </w:rPr>
        <w:t>）指S</w:t>
      </w:r>
      <w:r w:rsidRPr="005F3390">
        <w:rPr>
          <w:rFonts w:ascii="微软雅黑" w:eastAsia="微软雅黑" w:hAnsi="微软雅黑" w:cs="宋体"/>
          <w:snapToGrid/>
          <w:color w:val="000000"/>
        </w:rPr>
        <w:t>JTU</w:t>
      </w:r>
      <w:r w:rsidRPr="005F3390">
        <w:rPr>
          <w:rFonts w:ascii="微软雅黑" w:eastAsia="微软雅黑" w:hAnsi="微软雅黑" w:cs="宋体" w:hint="eastAsia"/>
          <w:snapToGrid/>
          <w:color w:val="000000"/>
        </w:rPr>
        <w:t>软件工程原理与实践课程中开发的大</w:t>
      </w:r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作业项目</w:t>
      </w:r>
      <w:r w:rsidR="005F3390" w:rsidRPr="005F3390">
        <w:rPr>
          <w:rFonts w:ascii="微软雅黑" w:eastAsia="微软雅黑" w:hAnsi="微软雅黑" w:cs="宋体"/>
          <w:snapToGrid/>
          <w:color w:val="000000"/>
        </w:rPr>
        <w:t>，</w:t>
      </w:r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为招募者提供发布志愿者招募信息的平台，为通过任务来赚取一定收益</w:t>
      </w:r>
      <w:proofErr w:type="gramStart"/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的众包者</w:t>
      </w:r>
      <w:proofErr w:type="gramEnd"/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提供渠道。</w:t>
      </w:r>
      <w:r w:rsidR="005F3390">
        <w:tab/>
      </w:r>
    </w:p>
    <w:p w14:paraId="42F47F5A" w14:textId="7BAE6B80" w:rsidR="00131DCE" w:rsidRPr="005F3390" w:rsidRDefault="00131DCE" w:rsidP="005F3390">
      <w:pPr>
        <w:widowControl/>
        <w:spacing w:line="240" w:lineRule="auto"/>
        <w:ind w:left="2160" w:hanging="1436"/>
        <w:rPr>
          <w:rFonts w:ascii="微软雅黑" w:eastAsia="微软雅黑" w:hAnsi="微软雅黑" w:cs="宋体"/>
          <w:b/>
          <w:bCs/>
          <w:snapToGrid/>
          <w:color w:val="000000"/>
        </w:rPr>
      </w:pPr>
    </w:p>
    <w:p w14:paraId="5ED3FE4E" w14:textId="6B8AA968" w:rsidR="00131DCE" w:rsidRPr="005F3390" w:rsidRDefault="00131DCE" w:rsidP="005F3390">
      <w:pPr>
        <w:pStyle w:val="af0"/>
        <w:widowControl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 w:cs="宋体" w:hint="eastAsia"/>
          <w:b/>
          <w:bCs/>
          <w:snapToGrid/>
          <w:color w:val="000000"/>
        </w:rPr>
      </w:pPr>
      <w:r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平台</w:t>
      </w:r>
      <w:r w:rsidR="005F3390"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：</w:t>
      </w:r>
      <w:proofErr w:type="gramStart"/>
      <w:r w:rsidRPr="005F3390">
        <w:rPr>
          <w:rFonts w:ascii="微软雅黑" w:eastAsia="微软雅黑" w:hAnsi="微软雅黑" w:cs="宋体" w:hint="eastAsia"/>
          <w:snapToGrid/>
          <w:color w:val="000000"/>
        </w:rPr>
        <w:t>任务众包平台</w:t>
      </w:r>
      <w:proofErr w:type="gramEnd"/>
      <w:r w:rsidRPr="005F3390">
        <w:rPr>
          <w:rFonts w:ascii="微软雅黑" w:eastAsia="微软雅黑" w:hAnsi="微软雅黑" w:cs="宋体" w:hint="eastAsia"/>
          <w:snapToGrid/>
          <w:color w:val="000000"/>
        </w:rPr>
        <w:t>的缩略词</w:t>
      </w:r>
      <w:r w:rsidRPr="00131DCE">
        <w:rPr>
          <w:rFonts w:hint="eastAsia"/>
        </w:rPr>
        <w:t>。</w:t>
      </w:r>
    </w:p>
    <w:p w14:paraId="5DDDC54E" w14:textId="77777777" w:rsidR="00131DCE" w:rsidRPr="0034770B" w:rsidRDefault="00131DCE" w:rsidP="00131DCE">
      <w:pPr>
        <w:widowControl/>
        <w:spacing w:line="240" w:lineRule="auto"/>
        <w:rPr>
          <w:rFonts w:hint="eastAsia"/>
        </w:rPr>
      </w:pPr>
    </w:p>
    <w:p w14:paraId="06854B42" w14:textId="349722B5" w:rsidR="0034770B" w:rsidRPr="005F3390" w:rsidRDefault="0034770B" w:rsidP="005F3390">
      <w:pPr>
        <w:pStyle w:val="af0"/>
        <w:widowControl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 w:cs="宋体" w:hint="eastAsia"/>
          <w:snapToGrid/>
          <w:color w:val="000000"/>
        </w:rPr>
      </w:pPr>
      <w:r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众包</w:t>
      </w:r>
      <w:r w:rsidR="005F3390"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：</w:t>
      </w:r>
      <w:proofErr w:type="gramStart"/>
      <w:r w:rsidRPr="005F3390">
        <w:rPr>
          <w:rFonts w:ascii="微软雅黑" w:eastAsia="微软雅黑" w:hAnsi="微软雅黑" w:cs="宋体"/>
          <w:snapToGrid/>
          <w:color w:val="000000"/>
        </w:rPr>
        <w:t>众包</w:t>
      </w:r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是</w:t>
      </w:r>
      <w:proofErr w:type="gramEnd"/>
      <w:r w:rsidRPr="005F3390">
        <w:rPr>
          <w:rFonts w:ascii="微软雅黑" w:eastAsia="微软雅黑" w:hAnsi="微软雅黑" w:cs="宋体"/>
          <w:snapToGrid/>
          <w:color w:val="000000"/>
        </w:rPr>
        <w:t>指的是一个公司或机构把过去由员工执行的工作任务，以自由自愿的形式外包给非特定的（而且通常是大型的）大众志愿者的做法。</w:t>
      </w:r>
    </w:p>
    <w:p w14:paraId="49C6A62C" w14:textId="70F09F95" w:rsidR="0034770B" w:rsidRPr="005F3390" w:rsidRDefault="00131DCE" w:rsidP="005F3390">
      <w:pPr>
        <w:pStyle w:val="af0"/>
        <w:widowControl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 w:cs="宋体" w:hint="eastAsia"/>
          <w:snapToGrid/>
          <w:color w:val="000000"/>
        </w:rPr>
      </w:pPr>
      <w:r w:rsidRPr="005F3390">
        <w:rPr>
          <w:rFonts w:ascii="微软雅黑" w:eastAsia="微软雅黑" w:hAnsi="微软雅黑" w:cs="宋体"/>
          <w:b/>
          <w:bCs/>
          <w:snapToGrid/>
          <w:color w:val="000000"/>
        </w:rPr>
        <w:t>企业公</w:t>
      </w:r>
      <w:r w:rsidR="0034770B"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会</w:t>
      </w:r>
      <w:r w:rsidR="005F3390" w:rsidRPr="005F3390">
        <w:rPr>
          <w:rFonts w:ascii="微软雅黑" w:eastAsia="微软雅黑" w:hAnsi="微软雅黑" w:cs="宋体" w:hint="eastAsia"/>
          <w:snapToGrid/>
          <w:color w:val="000000"/>
        </w:rPr>
        <w:t>：</w:t>
      </w:r>
      <w:r w:rsidR="005F3390" w:rsidRPr="005F3390">
        <w:rPr>
          <w:rFonts w:ascii="微软雅黑" w:eastAsia="微软雅黑" w:hAnsi="微软雅黑" w:cs="宋体"/>
          <w:snapToGrid/>
          <w:color w:val="000000"/>
        </w:rPr>
        <w:t>通过平台验证、入驻平台、实际使用平台提供的相关服务或实际完成平台上的相关任务的企业。</w:t>
      </w:r>
    </w:p>
    <w:p w14:paraId="64BE8016" w14:textId="7D081EF7" w:rsidR="0034770B" w:rsidRPr="005F3390" w:rsidRDefault="005F3390" w:rsidP="005F3390">
      <w:pPr>
        <w:pStyle w:val="af0"/>
        <w:widowControl/>
        <w:numPr>
          <w:ilvl w:val="0"/>
          <w:numId w:val="5"/>
        </w:numPr>
        <w:spacing w:line="240" w:lineRule="auto"/>
        <w:ind w:firstLineChars="0"/>
        <w:rPr>
          <w:rFonts w:ascii="微软雅黑" w:eastAsia="微软雅黑" w:hAnsi="微软雅黑" w:cs="宋体" w:hint="eastAsia"/>
          <w:snapToGrid/>
          <w:color w:val="000000"/>
        </w:rPr>
      </w:pPr>
      <w:r w:rsidRPr="005F3390">
        <w:rPr>
          <w:rFonts w:ascii="微软雅黑" w:eastAsia="微软雅黑" w:hAnsi="微软雅黑" w:cs="宋体" w:hint="eastAsia"/>
          <w:b/>
          <w:bCs/>
          <w:snapToGrid/>
          <w:color w:val="000000"/>
        </w:rPr>
        <w:t>个人公会：</w:t>
      </w:r>
      <w:r w:rsidRPr="005F3390">
        <w:rPr>
          <w:rFonts w:ascii="微软雅黑" w:eastAsia="微软雅黑" w:hAnsi="微软雅黑" w:cs="宋体"/>
          <w:snapToGrid/>
          <w:color w:val="000000"/>
        </w:rPr>
        <w:t>通过平台注册，实际使用平台提供的相关服务或实际完成平台上的相关任务的团体。</w:t>
      </w:r>
    </w:p>
    <w:sectPr w:rsidR="0034770B" w:rsidRPr="005F339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D55D2" w14:textId="77777777" w:rsidR="00A0797D" w:rsidRDefault="00A0797D">
      <w:r>
        <w:separator/>
      </w:r>
    </w:p>
  </w:endnote>
  <w:endnote w:type="continuationSeparator" w:id="0">
    <w:p w14:paraId="4D329772" w14:textId="77777777" w:rsidR="00A0797D" w:rsidRDefault="00A07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62820" w14:paraId="417D6D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0055C" w14:textId="77777777" w:rsidR="00C62820" w:rsidRDefault="00C62820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FA68DF" w14:textId="77777777" w:rsidR="00C62820" w:rsidRDefault="00C62820" w:rsidP="005026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F7BF5">
            <w:rPr>
              <w:rFonts w:ascii="Times New Roman" w:hint="eastAsia"/>
            </w:rPr>
            <w:t>&lt;</w:t>
          </w:r>
          <w:r w:rsidR="00502611">
            <w:rPr>
              <w:rFonts w:ascii="Times New Roman" w:hint="eastAsia"/>
            </w:rPr>
            <w:t>S</w:t>
          </w:r>
          <w:r w:rsidR="00502611">
            <w:rPr>
              <w:rFonts w:ascii="Times New Roman"/>
            </w:rPr>
            <w:t>JTU</w:t>
          </w:r>
          <w:r w:rsidR="000F7BF5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687D72">
            <w:rPr>
              <w:rFonts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9613AB" w14:textId="77777777" w:rsidR="00C62820" w:rsidRDefault="00C62820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B39E1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03CF3A18" w14:textId="77777777" w:rsidR="00C62820" w:rsidRDefault="00C62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6F92" w14:textId="77777777" w:rsidR="00A0797D" w:rsidRDefault="00A0797D">
      <w:r>
        <w:separator/>
      </w:r>
    </w:p>
  </w:footnote>
  <w:footnote w:type="continuationSeparator" w:id="0">
    <w:p w14:paraId="691F8BDD" w14:textId="77777777" w:rsidR="00A0797D" w:rsidRDefault="00A07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381" w14:textId="77777777" w:rsidR="00BB39E1" w:rsidRDefault="00BB39E1">
    <w:pPr>
      <w:rPr>
        <w:sz w:val="24"/>
      </w:rPr>
    </w:pPr>
  </w:p>
  <w:p w14:paraId="219B3FA1" w14:textId="77777777" w:rsidR="00BB39E1" w:rsidRDefault="00BB39E1">
    <w:pPr>
      <w:pBdr>
        <w:top w:val="single" w:sz="6" w:space="1" w:color="auto"/>
      </w:pBdr>
      <w:rPr>
        <w:sz w:val="24"/>
      </w:rPr>
    </w:pPr>
  </w:p>
  <w:p w14:paraId="5BE4CF64" w14:textId="3BC5B290" w:rsidR="00BB39E1" w:rsidRDefault="00BB39E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SJTU</w:t>
    </w:r>
    <w:r>
      <w:rPr>
        <w:rFonts w:ascii="Arial" w:hAnsi="Arial"/>
        <w:b/>
        <w:sz w:val="36"/>
      </w:rPr>
      <w:fldChar w:fldCharType="end"/>
    </w:r>
  </w:p>
  <w:p w14:paraId="73F5093D" w14:textId="77777777" w:rsidR="00BB39E1" w:rsidRDefault="00BB39E1">
    <w:pPr>
      <w:pBdr>
        <w:bottom w:val="single" w:sz="6" w:space="1" w:color="auto"/>
      </w:pBdr>
      <w:jc w:val="right"/>
      <w:rPr>
        <w:sz w:val="24"/>
      </w:rPr>
    </w:pPr>
  </w:p>
  <w:p w14:paraId="1A70682B" w14:textId="77777777" w:rsidR="00BB39E1" w:rsidRDefault="00BB39E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62820" w14:paraId="1BDD98ED" w14:textId="77777777">
      <w:tc>
        <w:tcPr>
          <w:tcW w:w="6379" w:type="dxa"/>
        </w:tcPr>
        <w:p w14:paraId="1EE03184" w14:textId="4C34227D" w:rsidR="00C62820" w:rsidRDefault="004C6E56">
          <w:r>
            <w:rPr>
              <w:rFonts w:ascii="Times New Roman" w:hint="eastAsia"/>
              <w:b/>
            </w:rPr>
            <w:t>任务众包平台</w:t>
          </w:r>
        </w:p>
      </w:tc>
      <w:tc>
        <w:tcPr>
          <w:tcW w:w="3179" w:type="dxa"/>
        </w:tcPr>
        <w:p w14:paraId="19D85911" w14:textId="455F5DD9" w:rsidR="004C6E56" w:rsidRPr="004C6E56" w:rsidRDefault="00C62820">
          <w:pPr>
            <w:tabs>
              <w:tab w:val="left" w:pos="1135"/>
            </w:tabs>
            <w:spacing w:before="40"/>
            <w:ind w:right="68"/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4C6E56">
            <w:rPr>
              <w:rFonts w:ascii="Times New Roman"/>
              <w:noProof/>
            </w:rPr>
            <w:t>1.0</w:t>
          </w:r>
        </w:p>
      </w:tc>
    </w:tr>
    <w:tr w:rsidR="00C62820" w14:paraId="1346766C" w14:textId="77777777">
      <w:tc>
        <w:tcPr>
          <w:tcW w:w="6379" w:type="dxa"/>
        </w:tcPr>
        <w:p w14:paraId="1F4074F8" w14:textId="0F8636DF" w:rsidR="00C62820" w:rsidRDefault="0034770B">
          <w:r>
            <w:rPr>
              <w:rFonts w:ascii="Times New Roman" w:hint="eastAsia"/>
            </w:rPr>
            <w:t>项目词汇表</w:t>
          </w:r>
        </w:p>
      </w:tc>
      <w:tc>
        <w:tcPr>
          <w:tcW w:w="3179" w:type="dxa"/>
        </w:tcPr>
        <w:p w14:paraId="06D422C4" w14:textId="436DACDA" w:rsidR="00C62820" w:rsidRDefault="00C62820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4C6E56">
            <w:rPr>
              <w:rFonts w:ascii="Times New Roman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4C6E56">
            <w:rPr>
              <w:rFonts w:ascii="Times New Roman"/>
              <w:noProof/>
            </w:rPr>
            <w:t>Mar</w:t>
          </w:r>
          <w:r>
            <w:rPr>
              <w:rFonts w:ascii="Times New Roman"/>
              <w:noProof/>
            </w:rPr>
            <w:t>/</w:t>
          </w:r>
          <w:r w:rsidR="004C6E56">
            <w:rPr>
              <w:rFonts w:ascii="Times New Roman"/>
              <w:noProof/>
            </w:rPr>
            <w:t>24</w:t>
          </w:r>
        </w:p>
      </w:tc>
    </w:tr>
  </w:tbl>
  <w:p w14:paraId="1139D013" w14:textId="77777777" w:rsidR="00C62820" w:rsidRDefault="00C6282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49CD0AE"/>
    <w:lvl w:ilvl="0">
      <w:start w:val="1"/>
      <w:numFmt w:val="chineseCountingThousand"/>
      <w:pStyle w:val="1"/>
      <w:lvlText w:val="%1."/>
      <w:lvlJc w:val="left"/>
      <w:rPr>
        <w:rFonts w:hint="default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1F11AB6"/>
    <w:multiLevelType w:val="hybridMultilevel"/>
    <w:tmpl w:val="860E6EFC"/>
    <w:lvl w:ilvl="0" w:tplc="59AA2B9E">
      <w:start w:val="1"/>
      <w:numFmt w:val="decimal"/>
      <w:lvlText w:val="%1."/>
      <w:lvlJc w:val="left"/>
      <w:pPr>
        <w:ind w:left="10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F5"/>
    <w:rsid w:val="00050D91"/>
    <w:rsid w:val="000F7BF5"/>
    <w:rsid w:val="00131DCE"/>
    <w:rsid w:val="001C53DF"/>
    <w:rsid w:val="00237808"/>
    <w:rsid w:val="0034770B"/>
    <w:rsid w:val="003C0D69"/>
    <w:rsid w:val="003D33B2"/>
    <w:rsid w:val="004C6E56"/>
    <w:rsid w:val="00502611"/>
    <w:rsid w:val="00513789"/>
    <w:rsid w:val="0054078A"/>
    <w:rsid w:val="00540A5D"/>
    <w:rsid w:val="005F3390"/>
    <w:rsid w:val="00687D72"/>
    <w:rsid w:val="006E0717"/>
    <w:rsid w:val="007817CB"/>
    <w:rsid w:val="0078470A"/>
    <w:rsid w:val="00794408"/>
    <w:rsid w:val="008D4FEC"/>
    <w:rsid w:val="00A0797D"/>
    <w:rsid w:val="00B207C0"/>
    <w:rsid w:val="00BB39E1"/>
    <w:rsid w:val="00C11543"/>
    <w:rsid w:val="00C62820"/>
    <w:rsid w:val="00C91DC6"/>
    <w:rsid w:val="00CD6E07"/>
    <w:rsid w:val="00D67A2A"/>
    <w:rsid w:val="00ED32AD"/>
    <w:rsid w:val="00F50869"/>
    <w:rsid w:val="00F5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8DB797"/>
  <w15:chartTrackingRefBased/>
  <w15:docId w15:val="{00D14D17-842A-447D-A877-110FA3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ac">
    <w:name w:val="Document Map"/>
    <w:basedOn w:val="a"/>
    <w:semiHidden/>
    <w:pPr>
      <w:shd w:val="clear" w:color="auto" w:fill="000080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styleId="af">
    <w:name w:val="Strong"/>
    <w:basedOn w:val="a0"/>
    <w:uiPriority w:val="22"/>
    <w:qFormat/>
    <w:rsid w:val="0034770B"/>
    <w:rPr>
      <w:b/>
      <w:bCs/>
    </w:rPr>
  </w:style>
  <w:style w:type="character" w:customStyle="1" w:styleId="textctab4">
    <w:name w:val="text_ctab4"/>
    <w:basedOn w:val="a0"/>
    <w:rsid w:val="0034770B"/>
  </w:style>
  <w:style w:type="paragraph" w:styleId="af0">
    <w:name w:val="List Paragraph"/>
    <w:basedOn w:val="a"/>
    <w:uiPriority w:val="34"/>
    <w:qFormat/>
    <w:rsid w:val="005F33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7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6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6BE61-AD14-488A-8B76-76763844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28</TotalTime>
  <Pages>3</Pages>
  <Words>72</Words>
  <Characters>416</Characters>
  <Application>Microsoft Office Word</Application>
  <DocSecurity>0</DocSecurity>
  <Lines>3</Lines>
  <Paragraphs>1</Paragraphs>
  <ScaleCrop>false</ScaleCrop>
  <Company>&lt;公司名称&gt;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</dc:title>
  <dc:subject>&lt;项目名称&gt;</dc:subject>
  <dc:creator>bjshen</dc:creator>
  <cp:keywords/>
  <dc:description/>
  <cp:lastModifiedBy>Chune meng</cp:lastModifiedBy>
  <cp:revision>3</cp:revision>
  <cp:lastPrinted>1899-12-31T16:00:00Z</cp:lastPrinted>
  <dcterms:created xsi:type="dcterms:W3CDTF">2024-03-13T06:38:00Z</dcterms:created>
  <dcterms:modified xsi:type="dcterms:W3CDTF">2024-03-13T07:09:00Z</dcterms:modified>
</cp:coreProperties>
</file>